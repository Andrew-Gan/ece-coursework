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D9" w:rsidRPr="00B925D9" w:rsidRDefault="00B925D9">
      <w:pPr>
        <w:rPr>
          <w:b/>
        </w:rPr>
      </w:pPr>
      <w:r w:rsidRPr="00B925D9">
        <w:rPr>
          <w:b/>
        </w:rPr>
        <w:t xml:space="preserve">Step 4. </w:t>
      </w:r>
      <w:proofErr w:type="gramStart"/>
      <w:r w:rsidRPr="00B925D9">
        <w:rPr>
          <w:b/>
        </w:rPr>
        <w:t>( c</w:t>
      </w:r>
      <w:proofErr w:type="gramEnd"/>
      <w:r w:rsidRPr="00B925D9">
        <w:rPr>
          <w:b/>
        </w:rPr>
        <w:t xml:space="preserve"> )</w:t>
      </w:r>
    </w:p>
    <w:p w:rsidR="00F45ED5" w:rsidRDefault="00B925D9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c 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D9" w:rsidRDefault="00B925D9">
      <w:r>
        <w:t xml:space="preserve">Step 4. </w:t>
      </w:r>
      <w:proofErr w:type="gramStart"/>
      <w:r>
        <w:t>( d</w:t>
      </w:r>
      <w:proofErr w:type="gramEnd"/>
      <w:r>
        <w:t xml:space="preserve"> )</w:t>
      </w:r>
    </w:p>
    <w:p w:rsidR="00B925D9" w:rsidRDefault="00B925D9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d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D9" w:rsidRDefault="00B925D9">
      <w:r>
        <w:lastRenderedPageBreak/>
        <w:t xml:space="preserve">Step 4. </w:t>
      </w:r>
      <w:proofErr w:type="gramStart"/>
      <w:r>
        <w:t>( e</w:t>
      </w:r>
      <w:proofErr w:type="gramEnd"/>
      <w:r>
        <w:t xml:space="preserve"> )</w:t>
      </w:r>
    </w:p>
    <w:p w:rsidR="00B925D9" w:rsidRDefault="00B925D9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e 0.png"/>
                    <pic:cNvPicPr/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D9" w:rsidRDefault="00B925D9">
      <w:r>
        <w:t xml:space="preserve">Step 4. </w:t>
      </w:r>
      <w:proofErr w:type="gramStart"/>
      <w:r>
        <w:t>( f</w:t>
      </w:r>
      <w:proofErr w:type="gramEnd"/>
      <w:r>
        <w:t xml:space="preserve"> )</w:t>
      </w:r>
    </w:p>
    <w:p w:rsidR="00B925D9" w:rsidRDefault="00B925D9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f 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9"/>
    <w:rsid w:val="003952C1"/>
    <w:rsid w:val="009F2957"/>
    <w:rsid w:val="00B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6647"/>
  <w15:chartTrackingRefBased/>
  <w15:docId w15:val="{7C4C447E-7001-4B9C-956C-786830DA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A6357842</Template>
  <TotalTime>5</TotalTime>
  <Pages>2</Pages>
  <Words>9</Words>
  <Characters>55</Characters>
  <Application>Microsoft Office Word</Application>
  <DocSecurity>0</DocSecurity>
  <Lines>1</Lines>
  <Paragraphs>1</Paragraphs>
  <ScaleCrop>false</ScaleCrop>
  <Company>Engineering Computer Network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Yi En</dc:creator>
  <cp:keywords/>
  <dc:description/>
  <cp:lastModifiedBy>Gan, Yi En</cp:lastModifiedBy>
  <cp:revision>1</cp:revision>
  <dcterms:created xsi:type="dcterms:W3CDTF">2019-01-23T00:36:00Z</dcterms:created>
  <dcterms:modified xsi:type="dcterms:W3CDTF">2019-01-23T00:41:00Z</dcterms:modified>
</cp:coreProperties>
</file>